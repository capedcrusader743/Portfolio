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1050" w14:textId="77777777" w:rsidR="00816216" w:rsidRPr="00F4182E" w:rsidRDefault="001602E7" w:rsidP="00C80755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F4182E">
        <w:rPr>
          <w:rFonts w:ascii="Times New Roman" w:hAnsi="Times New Roman" w:cs="Times New Roman"/>
          <w:sz w:val="44"/>
          <w:szCs w:val="44"/>
        </w:rPr>
        <w:t>TIN TRAN</w:t>
      </w:r>
    </w:p>
    <w:p w14:paraId="62D3AE8B" w14:textId="326665E1" w:rsidR="00141A4C" w:rsidRPr="00F4182E" w:rsidRDefault="001602E7" w:rsidP="00F734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82E">
        <w:rPr>
          <w:rFonts w:ascii="Times New Roman" w:hAnsi="Times New Roman" w:cs="Times New Roman"/>
          <w:sz w:val="24"/>
          <w:szCs w:val="24"/>
        </w:rPr>
        <w:t>1016 Washington Ave SE, Minneapolis, MN 55414</w:t>
      </w:r>
      <w:r w:rsidR="00141A4C" w:rsidRPr="00F4182E">
        <w:rPr>
          <w:rFonts w:ascii="Times New Roman" w:hAnsi="Times New Roman" w:cs="Times New Roman"/>
          <w:sz w:val="24"/>
          <w:szCs w:val="24"/>
        </w:rPr>
        <w:t> | </w:t>
      </w:r>
      <w:r w:rsidRPr="00F4182E">
        <w:rPr>
          <w:rFonts w:ascii="Times New Roman" w:hAnsi="Times New Roman" w:cs="Times New Roman"/>
          <w:sz w:val="24"/>
          <w:szCs w:val="24"/>
        </w:rPr>
        <w:t>(206) 734 7316</w:t>
      </w:r>
      <w:r w:rsidR="00141A4C" w:rsidRPr="00F4182E">
        <w:rPr>
          <w:rFonts w:ascii="Times New Roman" w:hAnsi="Times New Roman" w:cs="Times New Roman"/>
          <w:sz w:val="24"/>
          <w:szCs w:val="24"/>
        </w:rPr>
        <w:t> | </w:t>
      </w:r>
      <w:hyperlink r:id="rId8" w:history="1">
        <w:r w:rsidR="00C63A17" w:rsidRPr="00F4182E">
          <w:rPr>
            <w:rStyle w:val="Hyperlink"/>
            <w:rFonts w:ascii="Times New Roman" w:hAnsi="Times New Roman" w:cs="Times New Roman"/>
            <w:sz w:val="24"/>
            <w:szCs w:val="24"/>
          </w:rPr>
          <w:t>baotin256@gmail.com</w:t>
        </w:r>
      </w:hyperlink>
      <w:r w:rsidR="00C63A17" w:rsidRPr="00F4182E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="00E54AA6" w:rsidRPr="00F4182E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="00E54AA6" w:rsidRPr="00F4182E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E54AA6" w:rsidRPr="00F4182E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</w:hyperlink>
    </w:p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807127995"/>
        <w:placeholder>
          <w:docPart w:val="8A4083605EF242E59BA3F2B17B4DBBC5"/>
        </w:placeholder>
        <w:temporary/>
        <w:showingPlcHdr/>
        <w15:appearance w15:val="hidden"/>
      </w:sdtPr>
      <w:sdtEndPr/>
      <w:sdtContent>
        <w:p w14:paraId="6DDBF065" w14:textId="77777777" w:rsidR="006270A9" w:rsidRPr="00534978" w:rsidRDefault="009D5933" w:rsidP="00F734D9">
          <w:pPr>
            <w:pStyle w:val="Heading1"/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534978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14:paraId="29A25418" w14:textId="77777777" w:rsidR="006270A9" w:rsidRPr="00F4182E" w:rsidRDefault="001602E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4182E">
        <w:rPr>
          <w:rFonts w:ascii="Times New Roman" w:hAnsi="Times New Roman" w:cs="Times New Roman"/>
          <w:sz w:val="22"/>
          <w:szCs w:val="22"/>
        </w:rPr>
        <w:t>ASSOCIATE OF SCIENCE</w:t>
      </w:r>
      <w:r w:rsidR="009D5933" w:rsidRPr="00F4182E">
        <w:rPr>
          <w:rFonts w:ascii="Times New Roman" w:hAnsi="Times New Roman" w:cs="Times New Roman"/>
          <w:sz w:val="22"/>
          <w:szCs w:val="22"/>
        </w:rPr>
        <w:t> | </w:t>
      </w:r>
      <w:r w:rsidRPr="00F4182E">
        <w:rPr>
          <w:rFonts w:ascii="Times New Roman" w:hAnsi="Times New Roman" w:cs="Times New Roman"/>
          <w:sz w:val="22"/>
          <w:szCs w:val="22"/>
        </w:rPr>
        <w:t>June 2019</w:t>
      </w:r>
      <w:r w:rsidR="009D5933" w:rsidRPr="00F4182E">
        <w:rPr>
          <w:rFonts w:ascii="Times New Roman" w:hAnsi="Times New Roman" w:cs="Times New Roman"/>
          <w:sz w:val="22"/>
          <w:szCs w:val="22"/>
        </w:rPr>
        <w:t> | </w:t>
      </w:r>
      <w:r w:rsidRPr="00F4182E">
        <w:rPr>
          <w:rFonts w:ascii="Times New Roman" w:hAnsi="Times New Roman" w:cs="Times New Roman"/>
          <w:sz w:val="22"/>
          <w:szCs w:val="22"/>
        </w:rPr>
        <w:t>North seattle college</w:t>
      </w:r>
    </w:p>
    <w:p w14:paraId="5380EADE" w14:textId="77777777" w:rsidR="006270A9" w:rsidRPr="00F4182E" w:rsidRDefault="009D5933" w:rsidP="00F734D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hAnsi="Times New Roman" w:cs="Times New Roman"/>
          <w:b/>
          <w:bCs/>
          <w:color w:val="000000" w:themeColor="text1"/>
        </w:rPr>
        <w:t>Major</w:t>
      </w:r>
      <w:r w:rsidRPr="00F4182E">
        <w:rPr>
          <w:rFonts w:ascii="Times New Roman" w:hAnsi="Times New Roman" w:cs="Times New Roman"/>
          <w:color w:val="000000" w:themeColor="text1"/>
        </w:rPr>
        <w:t xml:space="preserve">: </w:t>
      </w:r>
      <w:r w:rsidR="001602E7" w:rsidRPr="00F4182E">
        <w:rPr>
          <w:rFonts w:ascii="Times New Roman" w:hAnsi="Times New Roman" w:cs="Times New Roman"/>
          <w:color w:val="000000" w:themeColor="text1"/>
        </w:rPr>
        <w:t>Computer Science</w:t>
      </w:r>
    </w:p>
    <w:p w14:paraId="28E62F36" w14:textId="77777777" w:rsidR="001602E7" w:rsidRPr="00F4182E" w:rsidRDefault="001602E7" w:rsidP="00F734D9">
      <w:pPr>
        <w:pStyle w:val="ListBullet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eastAsiaTheme="minorHAnsi" w:hAnsi="Times New Roman" w:cs="Times New Roman"/>
          <w:b/>
          <w:bCs/>
          <w:color w:val="000000" w:themeColor="text1"/>
          <w:lang w:eastAsia="en-US"/>
        </w:rPr>
        <w:t>Overall GPA</w:t>
      </w:r>
      <w:r w:rsidRPr="00F4182E">
        <w:rPr>
          <w:rFonts w:ascii="Times New Roman" w:eastAsiaTheme="minorHAnsi" w:hAnsi="Times New Roman" w:cs="Times New Roman"/>
          <w:color w:val="000000" w:themeColor="text1"/>
          <w:lang w:eastAsia="en-US"/>
        </w:rPr>
        <w:t>: 3.61</w:t>
      </w:r>
    </w:p>
    <w:p w14:paraId="21ADE4C4" w14:textId="6AFEEB5E" w:rsidR="006270A9" w:rsidRPr="00F4182E" w:rsidRDefault="001602E7" w:rsidP="00F734D9">
      <w:pPr>
        <w:pStyle w:val="Heading2"/>
        <w:spacing w:after="0"/>
        <w:rPr>
          <w:rFonts w:ascii="Times New Roman" w:hAnsi="Times New Roman" w:cs="Times New Roman"/>
          <w:sz w:val="22"/>
          <w:szCs w:val="22"/>
        </w:rPr>
      </w:pPr>
      <w:r w:rsidRPr="00F4182E">
        <w:rPr>
          <w:rFonts w:ascii="Times New Roman" w:hAnsi="Times New Roman" w:cs="Times New Roman"/>
          <w:sz w:val="22"/>
          <w:szCs w:val="22"/>
        </w:rPr>
        <w:t>bachelor of science</w:t>
      </w:r>
      <w:r w:rsidR="009D5933" w:rsidRPr="00F4182E">
        <w:rPr>
          <w:rFonts w:ascii="Times New Roman" w:hAnsi="Times New Roman" w:cs="Times New Roman"/>
          <w:sz w:val="22"/>
          <w:szCs w:val="22"/>
        </w:rPr>
        <w:t> | </w:t>
      </w:r>
      <w:r w:rsidRPr="00F4182E">
        <w:rPr>
          <w:rFonts w:ascii="Times New Roman" w:hAnsi="Times New Roman" w:cs="Times New Roman"/>
          <w:sz w:val="22"/>
          <w:szCs w:val="22"/>
        </w:rPr>
        <w:t>Anticipated december 2021</w:t>
      </w:r>
      <w:r w:rsidR="009D5933" w:rsidRPr="00F4182E">
        <w:rPr>
          <w:rFonts w:ascii="Times New Roman" w:hAnsi="Times New Roman" w:cs="Times New Roman"/>
          <w:sz w:val="22"/>
          <w:szCs w:val="22"/>
        </w:rPr>
        <w:t> | </w:t>
      </w:r>
      <w:r w:rsidRPr="00F4182E">
        <w:rPr>
          <w:rFonts w:ascii="Times New Roman" w:hAnsi="Times New Roman" w:cs="Times New Roman"/>
          <w:sz w:val="22"/>
          <w:szCs w:val="22"/>
        </w:rPr>
        <w:t>university of minnesota–</w:t>
      </w:r>
      <w:r w:rsidR="003037AE">
        <w:rPr>
          <w:rFonts w:ascii="Times New Roman" w:hAnsi="Times New Roman" w:cs="Times New Roman"/>
          <w:sz w:val="22"/>
          <w:szCs w:val="22"/>
        </w:rPr>
        <w:t>TC</w:t>
      </w:r>
    </w:p>
    <w:p w14:paraId="272DE4E2" w14:textId="3E38F230" w:rsidR="006270A9" w:rsidRDefault="009D5933" w:rsidP="00F734D9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hAnsi="Times New Roman" w:cs="Times New Roman"/>
          <w:b/>
          <w:bCs/>
          <w:color w:val="000000" w:themeColor="text1"/>
        </w:rPr>
        <w:t>Major</w:t>
      </w:r>
      <w:r w:rsidRPr="00F4182E">
        <w:rPr>
          <w:rFonts w:ascii="Times New Roman" w:hAnsi="Times New Roman" w:cs="Times New Roman"/>
          <w:color w:val="000000" w:themeColor="text1"/>
        </w:rPr>
        <w:t xml:space="preserve">: </w:t>
      </w:r>
      <w:r w:rsidR="001602E7" w:rsidRPr="00F4182E">
        <w:rPr>
          <w:rFonts w:ascii="Times New Roman" w:hAnsi="Times New Roman" w:cs="Times New Roman"/>
          <w:color w:val="000000" w:themeColor="text1"/>
        </w:rPr>
        <w:t>Computer Science</w:t>
      </w:r>
    </w:p>
    <w:p w14:paraId="29AFF727" w14:textId="520EF8AC" w:rsidR="00A967C7" w:rsidRPr="00A967C7" w:rsidRDefault="00A967C7" w:rsidP="00A967C7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hAnsi="Times New Roman" w:cs="Times New Roman"/>
          <w:b/>
          <w:bCs/>
          <w:color w:val="000000" w:themeColor="text1"/>
        </w:rPr>
        <w:t>Related coursework</w:t>
      </w:r>
      <w:r w:rsidRPr="00F4182E">
        <w:rPr>
          <w:rFonts w:ascii="Times New Roman" w:hAnsi="Times New Roman" w:cs="Times New Roman"/>
          <w:color w:val="000000" w:themeColor="text1"/>
        </w:rPr>
        <w:t xml:space="preserve">: </w:t>
      </w:r>
      <w:r w:rsidR="00552834">
        <w:rPr>
          <w:rFonts w:ascii="Times New Roman" w:eastAsiaTheme="minorHAnsi" w:hAnsi="Times New Roman" w:cs="Times New Roman"/>
          <w:color w:val="000000" w:themeColor="text1"/>
          <w:lang w:eastAsia="en-US"/>
        </w:rPr>
        <w:t>Machine Architecture, Discrete Structure, Data Structure &amp; Algorithms, Intro to OS, Data Science I, Intro to Machine Learning, Intro to Artificial Intelligent, Database Systems</w:t>
      </w:r>
    </w:p>
    <w:p w14:paraId="4D6F5C13" w14:textId="71A32BFF" w:rsidR="008714B1" w:rsidRPr="008714B1" w:rsidRDefault="001602E7" w:rsidP="008714B1">
      <w:pPr>
        <w:pStyle w:val="ListBullet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hAnsi="Times New Roman" w:cs="Times New Roman"/>
          <w:b/>
          <w:bCs/>
          <w:color w:val="000000" w:themeColor="text1"/>
        </w:rPr>
        <w:t>Overall GPA</w:t>
      </w:r>
      <w:r w:rsidRPr="00F4182E">
        <w:rPr>
          <w:rFonts w:ascii="Times New Roman" w:hAnsi="Times New Roman" w:cs="Times New Roman"/>
          <w:color w:val="000000" w:themeColor="text1"/>
        </w:rPr>
        <w:t>: 3.</w:t>
      </w:r>
      <w:r w:rsidR="000E32FA" w:rsidRPr="00F4182E">
        <w:rPr>
          <w:rFonts w:ascii="Times New Roman" w:hAnsi="Times New Roman" w:cs="Times New Roman"/>
          <w:color w:val="000000" w:themeColor="text1"/>
        </w:rPr>
        <w:t>65</w:t>
      </w:r>
    </w:p>
    <w:sdt>
      <w:sdtPr>
        <w:rPr>
          <w:rFonts w:ascii="Times New Roman" w:hAnsi="Times New Roman" w:cs="Times New Roman"/>
          <w:sz w:val="24"/>
          <w:szCs w:val="24"/>
        </w:rPr>
        <w:alias w:val="Skills &amp; Abilities:"/>
        <w:tag w:val="Skills &amp; Abilities:"/>
        <w:id w:val="458624136"/>
        <w:placeholder>
          <w:docPart w:val="F27A7832C5924F8E9529BCF61D6E8F12"/>
        </w:placeholder>
        <w:temporary/>
        <w:showingPlcHdr/>
        <w15:appearance w15:val="hidden"/>
      </w:sdtPr>
      <w:sdtEndPr/>
      <w:sdtContent>
        <w:p w14:paraId="724973E5" w14:textId="77777777" w:rsidR="006270A9" w:rsidRPr="00534978" w:rsidRDefault="009D5933" w:rsidP="00F734D9">
          <w:pPr>
            <w:pStyle w:val="Heading1"/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534978">
            <w:rPr>
              <w:rFonts w:ascii="Times New Roman" w:hAnsi="Times New Roman" w:cs="Times New Roman"/>
              <w:sz w:val="24"/>
              <w:szCs w:val="24"/>
            </w:rPr>
            <w:t>Skills &amp; Abilities</w:t>
          </w:r>
        </w:p>
      </w:sdtContent>
    </w:sdt>
    <w:p w14:paraId="06F0066A" w14:textId="5A6B64B5" w:rsidR="001602E7" w:rsidRDefault="001602E7" w:rsidP="00A95B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F4182E">
        <w:rPr>
          <w:rFonts w:ascii="Times New Roman" w:hAnsi="Times New Roman" w:cs="Times New Roman"/>
          <w:b/>
          <w:bCs/>
          <w:color w:val="000000" w:themeColor="text1"/>
        </w:rPr>
        <w:t>Languages</w:t>
      </w:r>
      <w:r w:rsidRPr="00F4182E">
        <w:rPr>
          <w:rFonts w:ascii="Times New Roman" w:hAnsi="Times New Roman" w:cs="Times New Roman"/>
          <w:color w:val="000000" w:themeColor="text1"/>
        </w:rPr>
        <w:t>: HTML/CSS</w:t>
      </w:r>
      <w:r w:rsidR="0017615D">
        <w:rPr>
          <w:rFonts w:ascii="Times New Roman" w:hAnsi="Times New Roman" w:cs="Times New Roman"/>
          <w:color w:val="000000" w:themeColor="text1"/>
        </w:rPr>
        <w:t>/Bootstrap</w:t>
      </w:r>
      <w:r w:rsidRPr="00F4182E">
        <w:rPr>
          <w:rFonts w:ascii="Times New Roman" w:hAnsi="Times New Roman" w:cs="Times New Roman"/>
          <w:color w:val="000000" w:themeColor="text1"/>
        </w:rPr>
        <w:t xml:space="preserve">, Python, Java, </w:t>
      </w:r>
      <w:r w:rsidR="00CB662E" w:rsidRPr="00F4182E">
        <w:rPr>
          <w:rFonts w:ascii="Times New Roman" w:hAnsi="Times New Roman" w:cs="Times New Roman"/>
          <w:color w:val="000000" w:themeColor="text1"/>
        </w:rPr>
        <w:t>JavaScript</w:t>
      </w:r>
      <w:r w:rsidRPr="00F4182E">
        <w:rPr>
          <w:rFonts w:ascii="Times New Roman" w:hAnsi="Times New Roman" w:cs="Times New Roman"/>
          <w:color w:val="000000" w:themeColor="text1"/>
        </w:rPr>
        <w:t>, C, O</w:t>
      </w:r>
      <w:r w:rsidR="00C80755" w:rsidRPr="00F4182E">
        <w:rPr>
          <w:rFonts w:ascii="Times New Roman" w:hAnsi="Times New Roman" w:cs="Times New Roman"/>
          <w:color w:val="000000" w:themeColor="text1"/>
        </w:rPr>
        <w:t>CAML</w:t>
      </w:r>
      <w:r w:rsidR="00CD3408" w:rsidRPr="00F4182E">
        <w:rPr>
          <w:rFonts w:ascii="Times New Roman" w:hAnsi="Times New Roman" w:cs="Times New Roman"/>
          <w:color w:val="000000" w:themeColor="text1"/>
        </w:rPr>
        <w:t>, SQL</w:t>
      </w:r>
    </w:p>
    <w:p w14:paraId="00B0E6A2" w14:textId="6B164E4D" w:rsidR="00552834" w:rsidRPr="00F4182E" w:rsidRDefault="00552834" w:rsidP="00A95B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Familiar</w:t>
      </w:r>
      <w:r w:rsidRPr="00552834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MongoDB, Mongoose, jQuery, Node.js, Express.js</w:t>
      </w:r>
    </w:p>
    <w:p w14:paraId="268FF6C1" w14:textId="7BFA108B" w:rsidR="00534978" w:rsidRPr="00534978" w:rsidRDefault="00534978" w:rsidP="003C7249">
      <w:pPr>
        <w:pStyle w:val="Heading1"/>
        <w:spacing w:after="0"/>
        <w:rPr>
          <w:rFonts w:ascii="Times New Roman" w:hAnsi="Times New Roman" w:cs="Times New Roman"/>
          <w:sz w:val="24"/>
          <w:szCs w:val="24"/>
        </w:rPr>
      </w:pPr>
      <w:r w:rsidRPr="00534978">
        <w:rPr>
          <w:rFonts w:ascii="Times New Roman" w:hAnsi="Times New Roman" w:cs="Times New Roman"/>
          <w:sz w:val="24"/>
          <w:szCs w:val="24"/>
        </w:rPr>
        <w:t xml:space="preserve">Work </w:t>
      </w:r>
      <w:r w:rsidR="003C7249" w:rsidRPr="00534978">
        <w:rPr>
          <w:rFonts w:ascii="Times New Roman" w:hAnsi="Times New Roman" w:cs="Times New Roman"/>
          <w:sz w:val="24"/>
          <w:szCs w:val="24"/>
        </w:rPr>
        <w:t>Experience</w:t>
      </w:r>
    </w:p>
    <w:p w14:paraId="33D83E89" w14:textId="785377D7" w:rsidR="000C35ED" w:rsidRPr="00BE5182" w:rsidRDefault="000C35ED" w:rsidP="00BE5182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E5182">
        <w:rPr>
          <w:rFonts w:ascii="Times New Roman" w:hAnsi="Times New Roman" w:cs="Times New Roman"/>
          <w:sz w:val="22"/>
          <w:szCs w:val="22"/>
        </w:rPr>
        <w:t>Software developer intern | hitachi vantara | june 2021 – august 2021</w:t>
      </w:r>
    </w:p>
    <w:p w14:paraId="3F6EBA03" w14:textId="669F751C" w:rsidR="006E2955" w:rsidRDefault="006E2955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a serverless To-do list app using GCP APIs such as Cloud SQL and App Engine</w:t>
      </w:r>
    </w:p>
    <w:p w14:paraId="15E2ECDE" w14:textId="31557D43" w:rsidR="006E2955" w:rsidRPr="006E2955" w:rsidRDefault="006E2955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Learn about CI/CD terminology, k8s and terraform to build apps.</w:t>
      </w:r>
    </w:p>
    <w:p w14:paraId="37B343E3" w14:textId="7A3BECDA" w:rsidR="006E2955" w:rsidRPr="006E2955" w:rsidRDefault="006E2955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on an Agile team with end-to-end responsibilities throughout the software development cycle.</w:t>
      </w:r>
    </w:p>
    <w:p w14:paraId="67FA5689" w14:textId="3D28097E" w:rsidR="006E2955" w:rsidRDefault="006E2955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Learned software engineering process improvements and best practices</w:t>
      </w:r>
    </w:p>
    <w:p w14:paraId="5D3126CA" w14:textId="77777777" w:rsidR="00D84FC0" w:rsidRPr="00060732" w:rsidRDefault="00D84FC0" w:rsidP="00D84FC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14:paraId="7BE5C16F" w14:textId="632A18ED" w:rsidR="00060732" w:rsidRDefault="006C1411" w:rsidP="00060732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VENTURE SCOUT</w:t>
      </w:r>
      <w:r w:rsidR="00060732" w:rsidRPr="00060732">
        <w:rPr>
          <w:rFonts w:ascii="Times New Roman" w:hAnsi="Times New Roman" w:cs="Times New Roman"/>
          <w:b/>
          <w:bCs/>
          <w:color w:val="000000" w:themeColor="text1"/>
        </w:rPr>
        <w:t xml:space="preserve"> | ATHOS CAPITAL |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FEBRUARY 2021 – MAY 2021</w:t>
      </w:r>
    </w:p>
    <w:p w14:paraId="53F4ED4D" w14:textId="120B28AB" w:rsidR="00D84FC0" w:rsidRDefault="006E2955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Give feedback on playtests and help identify up-and-coming games that have potential for commercial success.</w:t>
      </w:r>
    </w:p>
    <w:p w14:paraId="0468A614" w14:textId="77777777" w:rsidR="006E2955" w:rsidRPr="006E2955" w:rsidRDefault="006E2955" w:rsidP="006E2955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</w:rPr>
      </w:pPr>
    </w:p>
    <w:p w14:paraId="3B9F5004" w14:textId="45B30DBA" w:rsidR="00D17B52" w:rsidRDefault="00D17B52" w:rsidP="00D17B5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17B52">
        <w:rPr>
          <w:rFonts w:ascii="Times New Roman" w:hAnsi="Times New Roman" w:cs="Times New Roman"/>
          <w:b/>
          <w:bCs/>
          <w:color w:val="000000" w:themeColor="text1"/>
        </w:rPr>
        <w:t>STUDENT WORKER | UMN DINING | OCTOBER 2020 – PRESENT</w:t>
      </w:r>
    </w:p>
    <w:p w14:paraId="25C7094B" w14:textId="3832AE2C" w:rsidR="00D84FC0" w:rsidRDefault="00AA7CE0" w:rsidP="00D84FC0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Maintained work areas by cleaning and straightening for maximum productivity and safety.</w:t>
      </w:r>
    </w:p>
    <w:p w14:paraId="69671CBC" w14:textId="77777777" w:rsidR="00D84FC0" w:rsidRPr="00D84FC0" w:rsidRDefault="00D84FC0" w:rsidP="00D84FC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</w:rPr>
      </w:pPr>
    </w:p>
    <w:p w14:paraId="692AD8AC" w14:textId="451BC829" w:rsidR="00AA7CE0" w:rsidRDefault="00AA7CE0" w:rsidP="00AA7CE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CASHIER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| </w:t>
      </w:r>
      <w:r>
        <w:rPr>
          <w:rFonts w:ascii="Times New Roman" w:hAnsi="Times New Roman" w:cs="Times New Roman"/>
          <w:b/>
          <w:bCs/>
          <w:color w:val="000000" w:themeColor="text1"/>
        </w:rPr>
        <w:t>COUTURE NAILS &amp; SPA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| </w:t>
      </w:r>
      <w:r>
        <w:rPr>
          <w:rFonts w:ascii="Times New Roman" w:hAnsi="Times New Roman" w:cs="Times New Roman"/>
          <w:b/>
          <w:bCs/>
          <w:color w:val="000000" w:themeColor="text1"/>
        </w:rPr>
        <w:t>JUNE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2020 – </w:t>
      </w:r>
      <w:r>
        <w:rPr>
          <w:rFonts w:ascii="Times New Roman" w:hAnsi="Times New Roman" w:cs="Times New Roman"/>
          <w:b/>
          <w:bCs/>
          <w:color w:val="000000" w:themeColor="text1"/>
        </w:rPr>
        <w:t>AUGUST 2020</w:t>
      </w:r>
    </w:p>
    <w:p w14:paraId="1FA050BD" w14:textId="4D42ACCC" w:rsidR="007C5E1E" w:rsidRDefault="00AA7CE0" w:rsidP="007C5E1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Helped customers complete purchases, locate items and join reward programs.</w:t>
      </w:r>
    </w:p>
    <w:p w14:paraId="55EB7579" w14:textId="6D5A5E1E" w:rsidR="00D84FC0" w:rsidRDefault="007C5E1E" w:rsidP="006E295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C2790C">
        <w:rPr>
          <w:rFonts w:ascii="Times New Roman" w:hAnsi="Times New Roman" w:cs="Times New Roman"/>
        </w:rPr>
        <w:t xml:space="preserve">Answer </w:t>
      </w:r>
      <w:r w:rsidR="00AA7CE0">
        <w:rPr>
          <w:rFonts w:ascii="Times New Roman" w:hAnsi="Times New Roman" w:cs="Times New Roman"/>
        </w:rPr>
        <w:t>questions about store policies and addressed customer concerns.</w:t>
      </w:r>
    </w:p>
    <w:p w14:paraId="3ED987F4" w14:textId="77777777" w:rsidR="006E2955" w:rsidRPr="006E2955" w:rsidRDefault="006E2955" w:rsidP="006E2955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</w:rPr>
      </w:pPr>
    </w:p>
    <w:p w14:paraId="47F7D78E" w14:textId="6067EC3E" w:rsidR="00AA7CE0" w:rsidRDefault="00AA7CE0" w:rsidP="00AA7CE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| </w:t>
      </w:r>
      <w:r>
        <w:rPr>
          <w:rFonts w:ascii="Times New Roman" w:hAnsi="Times New Roman" w:cs="Times New Roman"/>
          <w:b/>
          <w:bCs/>
          <w:color w:val="000000" w:themeColor="text1"/>
        </w:rPr>
        <w:t>STAR CENTER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| </w:t>
      </w:r>
      <w:r>
        <w:rPr>
          <w:rFonts w:ascii="Times New Roman" w:hAnsi="Times New Roman" w:cs="Times New Roman"/>
          <w:b/>
          <w:bCs/>
          <w:color w:val="000000" w:themeColor="text1"/>
        </w:rPr>
        <w:t>OCTOBER 2018</w:t>
      </w:r>
      <w:r w:rsidRPr="00D17B52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</w:rPr>
        <w:t>JANUARY 2019</w:t>
      </w:r>
    </w:p>
    <w:p w14:paraId="2862C2DA" w14:textId="0310B194" w:rsidR="00A217A4" w:rsidRPr="007C5E1E" w:rsidRDefault="007C5E1E" w:rsidP="00A217A4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F4182E">
        <w:rPr>
          <w:rFonts w:ascii="Times New Roman" w:hAnsi="Times New Roman" w:cs="Times New Roman"/>
        </w:rPr>
        <w:t>Break the language barrier between American and Vietnamese refugees to get them better situated in the environment.</w:t>
      </w:r>
    </w:p>
    <w:p w14:paraId="0A71E1DF" w14:textId="50546B1F" w:rsidR="007965C9" w:rsidRPr="003235B9" w:rsidRDefault="007C5E1E" w:rsidP="003235B9">
      <w:pPr>
        <w:pStyle w:val="ListBullet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4986">
        <w:rPr>
          <w:rFonts w:ascii="Times New Roman" w:hAnsi="Times New Roman" w:cs="Times New Roman"/>
        </w:rPr>
        <w:t>Supervise computer room, assist students with disabilities and elders operate computers</w:t>
      </w:r>
    </w:p>
    <w:p w14:paraId="1B010EA5" w14:textId="0A8C6980" w:rsidR="0099784A" w:rsidRPr="00B34986" w:rsidRDefault="0099784A" w:rsidP="00B34986">
      <w:pPr>
        <w:pStyle w:val="ListBullet"/>
        <w:numPr>
          <w:ilvl w:val="0"/>
          <w:numId w:val="0"/>
        </w:numPr>
        <w:spacing w:after="0"/>
        <w:ind w:left="216" w:hanging="216"/>
        <w:rPr>
          <w:rFonts w:ascii="Times New Roman" w:hAnsi="Times New Roman" w:cs="Times New Roman"/>
          <w:b/>
          <w:bCs/>
          <w:color w:val="2A7B88" w:themeColor="accent1" w:themeShade="BF"/>
          <w:sz w:val="24"/>
          <w:szCs w:val="24"/>
        </w:rPr>
      </w:pPr>
      <w:r w:rsidRPr="00B34986">
        <w:rPr>
          <w:rFonts w:ascii="Times New Roman" w:hAnsi="Times New Roman" w:cs="Times New Roman"/>
          <w:b/>
          <w:bCs/>
          <w:color w:val="2A7B88" w:themeColor="accent1" w:themeShade="BF"/>
          <w:sz w:val="24"/>
          <w:szCs w:val="24"/>
        </w:rPr>
        <w:t>Activities</w:t>
      </w:r>
      <w:r w:rsidR="00A95BA7" w:rsidRPr="00B34986">
        <w:rPr>
          <w:rFonts w:ascii="Times New Roman" w:hAnsi="Times New Roman" w:cs="Times New Roman"/>
          <w:b/>
          <w:bCs/>
          <w:color w:val="2A7B88" w:themeColor="accent1" w:themeShade="BF"/>
          <w:sz w:val="24"/>
          <w:szCs w:val="24"/>
        </w:rPr>
        <w:t>/Awards</w:t>
      </w:r>
    </w:p>
    <w:p w14:paraId="129B8BE3" w14:textId="02A515F9" w:rsidR="0099784A" w:rsidRPr="00F4182E" w:rsidRDefault="0099784A" w:rsidP="0099784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4182E">
        <w:rPr>
          <w:rFonts w:ascii="Times New Roman" w:hAnsi="Times New Roman" w:cs="Times New Roman"/>
        </w:rPr>
        <w:t>Computer Science Club (North Seattle College)</w:t>
      </w:r>
    </w:p>
    <w:p w14:paraId="3293ED7B" w14:textId="77777777" w:rsidR="00B34986" w:rsidRDefault="0099784A" w:rsidP="00B349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4182E">
        <w:rPr>
          <w:rFonts w:ascii="Times New Roman" w:hAnsi="Times New Roman" w:cs="Times New Roman"/>
        </w:rPr>
        <w:t>University of Minnesota Dean’s List (Spring 2020</w:t>
      </w:r>
      <w:r w:rsidR="00DF6B66" w:rsidRPr="00F4182E">
        <w:rPr>
          <w:rFonts w:ascii="Times New Roman" w:hAnsi="Times New Roman" w:cs="Times New Roman"/>
        </w:rPr>
        <w:t>, Fall 2020</w:t>
      </w:r>
      <w:r w:rsidRPr="00F4182E">
        <w:rPr>
          <w:rFonts w:ascii="Times New Roman" w:hAnsi="Times New Roman" w:cs="Times New Roman"/>
        </w:rPr>
        <w:t>)</w:t>
      </w:r>
    </w:p>
    <w:p w14:paraId="7B0F767D" w14:textId="7735AAD8" w:rsidR="0099784A" w:rsidRPr="00B34986" w:rsidRDefault="00B34986" w:rsidP="00B349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Languages: </w:t>
      </w:r>
      <w:r w:rsidR="00473E6E" w:rsidRPr="00B34986">
        <w:rPr>
          <w:rFonts w:ascii="Times New Roman" w:hAnsi="Times New Roman" w:cs="Times New Roman"/>
        </w:rPr>
        <w:t>Fluent Vietnamese, English</w:t>
      </w:r>
    </w:p>
    <w:sectPr w:rsidR="0099784A" w:rsidRPr="00B34986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395B4" w14:textId="77777777" w:rsidR="00A956D7" w:rsidRDefault="00A956D7">
      <w:pPr>
        <w:spacing w:after="0"/>
      </w:pPr>
      <w:r>
        <w:separator/>
      </w:r>
    </w:p>
  </w:endnote>
  <w:endnote w:type="continuationSeparator" w:id="0">
    <w:p w14:paraId="27E05783" w14:textId="77777777" w:rsidR="00A956D7" w:rsidRDefault="00A956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9DAA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93003" w14:textId="77777777" w:rsidR="00A956D7" w:rsidRDefault="00A956D7">
      <w:pPr>
        <w:spacing w:after="0"/>
      </w:pPr>
      <w:r>
        <w:separator/>
      </w:r>
    </w:p>
  </w:footnote>
  <w:footnote w:type="continuationSeparator" w:id="0">
    <w:p w14:paraId="2B6E8AEC" w14:textId="77777777" w:rsidR="00A956D7" w:rsidRDefault="00A956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160D0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F3321D"/>
    <w:multiLevelType w:val="hybridMultilevel"/>
    <w:tmpl w:val="F420F37C"/>
    <w:lvl w:ilvl="0" w:tplc="ADB221B2">
      <w:start w:val="10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75A2E"/>
    <w:multiLevelType w:val="hybridMultilevel"/>
    <w:tmpl w:val="BB8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B2E98"/>
    <w:multiLevelType w:val="hybridMultilevel"/>
    <w:tmpl w:val="537A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41669"/>
    <w:multiLevelType w:val="hybridMultilevel"/>
    <w:tmpl w:val="BE28AD82"/>
    <w:lvl w:ilvl="0" w:tplc="637CFB20">
      <w:start w:val="10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84F"/>
    <w:multiLevelType w:val="hybridMultilevel"/>
    <w:tmpl w:val="58E60776"/>
    <w:lvl w:ilvl="0" w:tplc="83C24ABA">
      <w:numFmt w:val="bullet"/>
      <w:lvlText w:val="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A4F5C"/>
    <w:multiLevelType w:val="hybridMultilevel"/>
    <w:tmpl w:val="83DA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F04EA"/>
    <w:multiLevelType w:val="hybridMultilevel"/>
    <w:tmpl w:val="D0D87528"/>
    <w:lvl w:ilvl="0" w:tplc="62B083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A0F0CDF"/>
    <w:multiLevelType w:val="hybridMultilevel"/>
    <w:tmpl w:val="A6662254"/>
    <w:lvl w:ilvl="0" w:tplc="78F6F6A4">
      <w:start w:val="10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3"/>
  </w:num>
  <w:num w:numId="16">
    <w:abstractNumId w:val="13"/>
  </w:num>
  <w:num w:numId="17">
    <w:abstractNumId w:val="18"/>
  </w:num>
  <w:num w:numId="18">
    <w:abstractNumId w:val="11"/>
  </w:num>
  <w:num w:numId="19">
    <w:abstractNumId w:val="27"/>
  </w:num>
  <w:num w:numId="20">
    <w:abstractNumId w:val="24"/>
  </w:num>
  <w:num w:numId="21">
    <w:abstractNumId w:val="12"/>
  </w:num>
  <w:num w:numId="22">
    <w:abstractNumId w:val="15"/>
  </w:num>
  <w:num w:numId="23">
    <w:abstractNumId w:val="26"/>
  </w:num>
  <w:num w:numId="24">
    <w:abstractNumId w:val="25"/>
  </w:num>
  <w:num w:numId="25">
    <w:abstractNumId w:val="19"/>
  </w:num>
  <w:num w:numId="26">
    <w:abstractNumId w:val="10"/>
  </w:num>
  <w:num w:numId="27">
    <w:abstractNumId w:val="16"/>
  </w:num>
  <w:num w:numId="28">
    <w:abstractNumId w:val="17"/>
  </w:num>
  <w:num w:numId="29">
    <w:abstractNumId w:val="21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E7"/>
    <w:rsid w:val="000114A7"/>
    <w:rsid w:val="000368E3"/>
    <w:rsid w:val="00043BEC"/>
    <w:rsid w:val="00060732"/>
    <w:rsid w:val="000A4F59"/>
    <w:rsid w:val="000C35ED"/>
    <w:rsid w:val="000D65E3"/>
    <w:rsid w:val="000E32FA"/>
    <w:rsid w:val="00141A4C"/>
    <w:rsid w:val="00157B5D"/>
    <w:rsid w:val="001602E7"/>
    <w:rsid w:val="0017615D"/>
    <w:rsid w:val="001B29CF"/>
    <w:rsid w:val="001E4AE0"/>
    <w:rsid w:val="0021440D"/>
    <w:rsid w:val="0028220F"/>
    <w:rsid w:val="003037AE"/>
    <w:rsid w:val="003235B9"/>
    <w:rsid w:val="003467B1"/>
    <w:rsid w:val="00356C14"/>
    <w:rsid w:val="003A3EC0"/>
    <w:rsid w:val="003C7249"/>
    <w:rsid w:val="00473E6E"/>
    <w:rsid w:val="004C6EC5"/>
    <w:rsid w:val="004F6058"/>
    <w:rsid w:val="00534097"/>
    <w:rsid w:val="00534978"/>
    <w:rsid w:val="00543498"/>
    <w:rsid w:val="0054429B"/>
    <w:rsid w:val="00552834"/>
    <w:rsid w:val="005D261D"/>
    <w:rsid w:val="00617B26"/>
    <w:rsid w:val="006270A9"/>
    <w:rsid w:val="00675956"/>
    <w:rsid w:val="00681034"/>
    <w:rsid w:val="00686F3B"/>
    <w:rsid w:val="006C1411"/>
    <w:rsid w:val="006E2955"/>
    <w:rsid w:val="006F7ED2"/>
    <w:rsid w:val="00727A01"/>
    <w:rsid w:val="007965C9"/>
    <w:rsid w:val="00796F23"/>
    <w:rsid w:val="007A426E"/>
    <w:rsid w:val="007B0C8F"/>
    <w:rsid w:val="007C5E1E"/>
    <w:rsid w:val="007E19C4"/>
    <w:rsid w:val="00816216"/>
    <w:rsid w:val="00817F2A"/>
    <w:rsid w:val="00820E43"/>
    <w:rsid w:val="00860BD8"/>
    <w:rsid w:val="008714B1"/>
    <w:rsid w:val="0087734B"/>
    <w:rsid w:val="008B5DEE"/>
    <w:rsid w:val="008E1072"/>
    <w:rsid w:val="0099784A"/>
    <w:rsid w:val="009D19E8"/>
    <w:rsid w:val="009D5933"/>
    <w:rsid w:val="00A217A4"/>
    <w:rsid w:val="00A956D7"/>
    <w:rsid w:val="00A95BA7"/>
    <w:rsid w:val="00A967C7"/>
    <w:rsid w:val="00AA6729"/>
    <w:rsid w:val="00AA7CE0"/>
    <w:rsid w:val="00AD367B"/>
    <w:rsid w:val="00B07A9E"/>
    <w:rsid w:val="00B34986"/>
    <w:rsid w:val="00BD768D"/>
    <w:rsid w:val="00BE5182"/>
    <w:rsid w:val="00BF23F7"/>
    <w:rsid w:val="00C2790C"/>
    <w:rsid w:val="00C31B6C"/>
    <w:rsid w:val="00C42CB7"/>
    <w:rsid w:val="00C60847"/>
    <w:rsid w:val="00C61F8E"/>
    <w:rsid w:val="00C63A17"/>
    <w:rsid w:val="00C80755"/>
    <w:rsid w:val="00CB662E"/>
    <w:rsid w:val="00CD3408"/>
    <w:rsid w:val="00CE3CE9"/>
    <w:rsid w:val="00CF2B38"/>
    <w:rsid w:val="00D1126B"/>
    <w:rsid w:val="00D13891"/>
    <w:rsid w:val="00D17B52"/>
    <w:rsid w:val="00D721A6"/>
    <w:rsid w:val="00D84FC0"/>
    <w:rsid w:val="00DB2BE5"/>
    <w:rsid w:val="00DC2FD8"/>
    <w:rsid w:val="00DC3ACE"/>
    <w:rsid w:val="00DE38B6"/>
    <w:rsid w:val="00DF6B66"/>
    <w:rsid w:val="00E54AA6"/>
    <w:rsid w:val="00E557C4"/>
    <w:rsid w:val="00E83E4B"/>
    <w:rsid w:val="00E9044F"/>
    <w:rsid w:val="00ED0355"/>
    <w:rsid w:val="00EE4ED5"/>
    <w:rsid w:val="00EE6285"/>
    <w:rsid w:val="00F2115F"/>
    <w:rsid w:val="00F4182E"/>
    <w:rsid w:val="00F448F4"/>
    <w:rsid w:val="00F734D9"/>
    <w:rsid w:val="00F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7E3F3"/>
  <w15:chartTrackingRefBased/>
  <w15:docId w15:val="{F96AECBF-D5F8-4E5B-96F6-0768D10D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978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tin25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apedcrusader743.github.io/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u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4083605EF242E59BA3F2B17B4D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977D-20CE-4636-B2B7-BDAA7C61BFF1}"/>
      </w:docPartPr>
      <w:docPartBody>
        <w:p w:rsidR="001324EB" w:rsidRDefault="00B72CC4">
          <w:pPr>
            <w:pStyle w:val="8A4083605EF242E59BA3F2B17B4DBBC5"/>
          </w:pPr>
          <w:r>
            <w:t>Education</w:t>
          </w:r>
        </w:p>
      </w:docPartBody>
    </w:docPart>
    <w:docPart>
      <w:docPartPr>
        <w:name w:val="F27A7832C5924F8E9529BCF61D6E8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555AE-3030-45B5-8594-CAA31E6866AA}"/>
      </w:docPartPr>
      <w:docPartBody>
        <w:p w:rsidR="001324EB" w:rsidRDefault="00B72CC4">
          <w:pPr>
            <w:pStyle w:val="F27A7832C5924F8E9529BCF61D6E8F1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C2"/>
    <w:rsid w:val="001324EB"/>
    <w:rsid w:val="003A18BA"/>
    <w:rsid w:val="00400905"/>
    <w:rsid w:val="006047C1"/>
    <w:rsid w:val="006F35C2"/>
    <w:rsid w:val="00755481"/>
    <w:rsid w:val="007C6340"/>
    <w:rsid w:val="00891B13"/>
    <w:rsid w:val="008E6905"/>
    <w:rsid w:val="00955AF7"/>
    <w:rsid w:val="00976AF0"/>
    <w:rsid w:val="00A051CB"/>
    <w:rsid w:val="00A84D81"/>
    <w:rsid w:val="00AF6FEE"/>
    <w:rsid w:val="00B72CC4"/>
    <w:rsid w:val="00D6452E"/>
    <w:rsid w:val="00DC06A1"/>
    <w:rsid w:val="00DF656C"/>
    <w:rsid w:val="00E07B64"/>
    <w:rsid w:val="00F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083605EF242E59BA3F2B17B4DBBC5">
    <w:name w:val="8A4083605EF242E59BA3F2B17B4DBBC5"/>
  </w:style>
  <w:style w:type="paragraph" w:customStyle="1" w:styleId="F27A7832C5924F8E9529BCF61D6E8F12">
    <w:name w:val="F27A7832C5924F8E9529BCF61D6E8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96A6-BFA2-4ABA-9A7C-7668F6D8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Penguin</dc:creator>
  <cp:keywords/>
  <cp:lastModifiedBy>Tin M Tran</cp:lastModifiedBy>
  <cp:revision>11</cp:revision>
  <dcterms:created xsi:type="dcterms:W3CDTF">2021-08-24T20:33:00Z</dcterms:created>
  <dcterms:modified xsi:type="dcterms:W3CDTF">2021-08-25T04:28:00Z</dcterms:modified>
  <cp:version/>
</cp:coreProperties>
</file>